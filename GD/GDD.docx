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0EA" w:rsidRDefault="003060EA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Pitch :</w:t>
      </w:r>
    </w:p>
    <w:p w:rsidR="003060EA" w:rsidRDefault="003060EA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Le joueur incarne un spermatozoïde</w:t>
      </w:r>
      <w:r w:rsidR="00095D12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qui doit réussir à se frayer un chemin jusqu’à l’ovule</w:t>
      </w:r>
      <w:r w:rsidR="00223E8F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pour la féconder</w:t>
      </w:r>
      <w:r w:rsidR="00095D12">
        <w:rPr>
          <w:rFonts w:ascii="Arial" w:hAnsi="Arial" w:cs="Arial"/>
          <w:color w:val="222222"/>
          <w:sz w:val="15"/>
          <w:szCs w:val="15"/>
          <w:shd w:val="clear" w:color="auto" w:fill="FFFFFF"/>
        </w:rPr>
        <w:t>. Il lui faudra éviter en chemin le</w:t>
      </w:r>
      <w:r w:rsidR="00223E8F">
        <w:rPr>
          <w:rFonts w:ascii="Arial" w:hAnsi="Arial" w:cs="Arial"/>
          <w:color w:val="222222"/>
          <w:sz w:val="15"/>
          <w:szCs w:val="15"/>
          <w:shd w:val="clear" w:color="auto" w:fill="FFFFFF"/>
        </w:rPr>
        <w:t>s virus, les bactéries et tous</w:t>
      </w:r>
      <w:r w:rsidR="00095D12"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les autres types de menaces qui lui feront face. </w:t>
      </w:r>
    </w:p>
    <w:p w:rsidR="003060EA" w:rsidRDefault="00223E8F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Il pourra se défendre en </w:t>
      </w:r>
      <w:r w:rsidR="009C2C2D">
        <w:rPr>
          <w:rFonts w:ascii="Arial" w:hAnsi="Arial" w:cs="Arial"/>
          <w:color w:val="222222"/>
          <w:sz w:val="15"/>
          <w:szCs w:val="15"/>
          <w:shd w:val="clear" w:color="auto" w:fill="FFFFFF"/>
        </w:rPr>
        <w:t>envoyant des mini copies de lui-même, par division cellulaire, sur ses ennemis.</w:t>
      </w:r>
    </w:p>
    <w:p w:rsidR="003060EA" w:rsidRDefault="003060EA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</w:p>
    <w:p w:rsidR="003060EA" w:rsidRDefault="003060EA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</w:p>
    <w:p w:rsidR="003060EA" w:rsidRDefault="003060EA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</w:p>
    <w:p w:rsidR="003060EA" w:rsidRDefault="003060EA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</w:p>
    <w:p w:rsidR="003060EA" w:rsidRDefault="003060EA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</w:p>
    <w:p w:rsidR="003060EA" w:rsidRDefault="003060EA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</w:p>
    <w:p w:rsidR="003060EA" w:rsidRDefault="003060EA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</w:p>
    <w:p w:rsidR="003060EA" w:rsidRDefault="003060EA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</w:p>
    <w:p w:rsidR="003060EA" w:rsidRDefault="003060EA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</w:p>
    <w:p w:rsidR="003060EA" w:rsidRDefault="003060EA"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-</w:t>
      </w:r>
      <w:r>
        <w:rPr>
          <w:color w:val="222222"/>
          <w:sz w:val="14"/>
          <w:szCs w:val="14"/>
          <w:shd w:val="clear" w:color="auto" w:fill="FFFFFF"/>
        </w:rPr>
        <w:t>      </w:t>
      </w:r>
      <w:r>
        <w:rPr>
          <w:rStyle w:val="apple-converted-space"/>
          <w:color w:val="222222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Type de gameplay (avec références)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1"/>
          <w:szCs w:val="11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-</w:t>
      </w:r>
      <w:r>
        <w:rPr>
          <w:color w:val="222222"/>
          <w:sz w:val="14"/>
          <w:szCs w:val="14"/>
          <w:shd w:val="clear" w:color="auto" w:fill="FFFFFF"/>
        </w:rPr>
        <w:t>      </w:t>
      </w:r>
      <w:r>
        <w:rPr>
          <w:rStyle w:val="apple-converted-space"/>
          <w:color w:val="222222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Les USP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1"/>
          <w:szCs w:val="11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-</w:t>
      </w:r>
      <w:r>
        <w:rPr>
          <w:color w:val="222222"/>
          <w:sz w:val="14"/>
          <w:szCs w:val="14"/>
          <w:shd w:val="clear" w:color="auto" w:fill="FFFFFF"/>
        </w:rPr>
        <w:t>      </w:t>
      </w:r>
      <w:r>
        <w:rPr>
          <w:rStyle w:val="apple-converted-space"/>
          <w:color w:val="222222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Le thème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1"/>
          <w:szCs w:val="11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-</w:t>
      </w:r>
      <w:r>
        <w:rPr>
          <w:color w:val="222222"/>
          <w:sz w:val="14"/>
          <w:szCs w:val="14"/>
          <w:shd w:val="clear" w:color="auto" w:fill="FFFFFF"/>
        </w:rPr>
        <w:t>      </w:t>
      </w:r>
      <w:r>
        <w:rPr>
          <w:rStyle w:val="apple-converted-space"/>
          <w:color w:val="222222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L’univers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1"/>
          <w:szCs w:val="11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-</w:t>
      </w:r>
      <w:r>
        <w:rPr>
          <w:color w:val="222222"/>
          <w:sz w:val="14"/>
          <w:szCs w:val="14"/>
          <w:shd w:val="clear" w:color="auto" w:fill="FFFFFF"/>
        </w:rPr>
        <w:t>      </w:t>
      </w:r>
      <w:r>
        <w:rPr>
          <w:rStyle w:val="apple-converted-space"/>
          <w:color w:val="222222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Les 3C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1"/>
          <w:szCs w:val="11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-</w:t>
      </w:r>
      <w:r>
        <w:rPr>
          <w:color w:val="222222"/>
          <w:sz w:val="14"/>
          <w:szCs w:val="14"/>
          <w:shd w:val="clear" w:color="auto" w:fill="FFFFFF"/>
        </w:rPr>
        <w:t>      </w:t>
      </w:r>
      <w:r>
        <w:rPr>
          <w:rStyle w:val="apple-converted-space"/>
          <w:color w:val="222222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Key features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1"/>
          <w:szCs w:val="11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-</w:t>
      </w:r>
      <w:r>
        <w:rPr>
          <w:color w:val="222222"/>
          <w:sz w:val="14"/>
          <w:szCs w:val="14"/>
          <w:shd w:val="clear" w:color="auto" w:fill="FFFFFF"/>
        </w:rPr>
        <w:t>      </w:t>
      </w:r>
      <w:r>
        <w:rPr>
          <w:rStyle w:val="apple-converted-space"/>
          <w:color w:val="222222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Direction Artistique (avec références)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1"/>
          <w:szCs w:val="11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-</w:t>
      </w:r>
      <w:r>
        <w:rPr>
          <w:color w:val="222222"/>
          <w:sz w:val="14"/>
          <w:szCs w:val="14"/>
          <w:shd w:val="clear" w:color="auto" w:fill="FFFFFF"/>
        </w:rPr>
        <w:t>      </w:t>
      </w:r>
      <w:r>
        <w:rPr>
          <w:rStyle w:val="apple-converted-space"/>
          <w:color w:val="222222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Ambiance sonore et musicale</w:t>
      </w:r>
      <w:r>
        <w:rPr>
          <w:rStyle w:val="apple-converted-space"/>
          <w:rFonts w:ascii="Arial" w:hAnsi="Arial" w:cs="Arial"/>
          <w:color w:val="222222"/>
          <w:sz w:val="15"/>
          <w:szCs w:val="15"/>
          <w:shd w:val="clear" w:color="auto" w:fill="FFFFFF"/>
        </w:rPr>
        <w:t> </w:t>
      </w:r>
      <w:r>
        <w:rPr>
          <w:rFonts w:ascii="Arial" w:hAnsi="Arial" w:cs="Arial"/>
          <w:color w:val="222222"/>
          <w:sz w:val="11"/>
          <w:szCs w:val="11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-</w:t>
      </w:r>
      <w:r>
        <w:rPr>
          <w:color w:val="222222"/>
          <w:sz w:val="14"/>
          <w:szCs w:val="14"/>
          <w:shd w:val="clear" w:color="auto" w:fill="FFFFFF"/>
        </w:rPr>
        <w:t>      </w:t>
      </w:r>
      <w:r>
        <w:rPr>
          <w:rStyle w:val="apple-converted-space"/>
          <w:color w:val="222222"/>
          <w:sz w:val="14"/>
          <w:szCs w:val="14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Mockup / fake screenshot</w:t>
      </w:r>
    </w:p>
    <w:p w:rsidR="003060EA" w:rsidRDefault="003060EA"/>
    <w:p w:rsidR="0055539E" w:rsidRDefault="0055539E">
      <w:r>
        <w:t>Control : déplacement au clic souris, tirs automatiques.</w:t>
      </w:r>
    </w:p>
    <w:p w:rsidR="0055539E" w:rsidRPr="00273D05" w:rsidRDefault="0055539E">
      <w:pPr>
        <w:rPr>
          <w:lang w:val="en-US"/>
        </w:rPr>
      </w:pPr>
      <w:r w:rsidRPr="00273D05">
        <w:rPr>
          <w:lang w:val="en-US"/>
        </w:rPr>
        <w:t>Camera : Scrolling horizontal/vertical</w:t>
      </w:r>
    </w:p>
    <w:p w:rsidR="00D71393" w:rsidRPr="00273D05" w:rsidRDefault="0055539E" w:rsidP="00E55CD2">
      <w:pPr>
        <w:rPr>
          <w:lang w:val="en-US"/>
        </w:rPr>
      </w:pPr>
      <w:r w:rsidRPr="00273D05">
        <w:rPr>
          <w:lang w:val="en-US"/>
        </w:rPr>
        <w:t>Character : spermatozoide.</w:t>
      </w:r>
      <w:r w:rsidR="00E55CD2" w:rsidRPr="00273D05">
        <w:rPr>
          <w:lang w:val="en-US"/>
        </w:rPr>
        <w:t xml:space="preserve"> </w:t>
      </w:r>
    </w:p>
    <w:p w:rsidR="00E55CD2" w:rsidRPr="00273D05" w:rsidRDefault="00E55CD2" w:rsidP="00E55CD2">
      <w:pPr>
        <w:rPr>
          <w:lang w:val="en-US"/>
        </w:rPr>
      </w:pPr>
      <w:r w:rsidRPr="00273D05">
        <w:rPr>
          <w:lang w:val="en-US"/>
        </w:rPr>
        <w:t>Cibles : HCG</w:t>
      </w:r>
    </w:p>
    <w:p w:rsidR="00E55CD2" w:rsidRPr="00273D05" w:rsidRDefault="00F142E5" w:rsidP="00E55CD2">
      <w:pPr>
        <w:rPr>
          <w:lang w:val="en-US"/>
        </w:rPr>
      </w:pPr>
      <w:r w:rsidRPr="00273D05">
        <w:rPr>
          <w:lang w:val="en-US"/>
        </w:rPr>
        <w:t>Type : Shoot'em UP</w:t>
      </w:r>
    </w:p>
    <w:p w:rsidR="00E55CD2" w:rsidRPr="00273D05" w:rsidRDefault="00E55CD2" w:rsidP="00E55CD2">
      <w:pPr>
        <w:rPr>
          <w:lang w:val="en-US"/>
        </w:rPr>
      </w:pPr>
      <w:r w:rsidRPr="00273D05">
        <w:rPr>
          <w:lang w:val="en-US"/>
        </w:rPr>
        <w:t xml:space="preserve">UI : Score / Timer ? / Time / Vies / </w:t>
      </w:r>
      <w:r w:rsidR="00273D05">
        <w:rPr>
          <w:lang w:val="en-US"/>
        </w:rPr>
        <w:t>Sperma killcount ? / PV ? / Lvl</w:t>
      </w:r>
    </w:p>
    <w:p w:rsidR="00E55CD2" w:rsidRDefault="00273D05" w:rsidP="00E55CD2">
      <w:r>
        <w:t>Event EJAC</w:t>
      </w:r>
    </w:p>
    <w:p w:rsidR="00E55CD2" w:rsidRDefault="00E55CD2" w:rsidP="00E55CD2">
      <w:r>
        <w:t>Création "perso"</w:t>
      </w:r>
    </w:p>
    <w:p w:rsidR="00E55CD2" w:rsidRDefault="00E55CD2" w:rsidP="00E55CD2">
      <w:r>
        <w:t>Glaire -&gt; tout droit meurt, déplacement en créneau</w:t>
      </w:r>
    </w:p>
    <w:p w:rsidR="00E55CD2" w:rsidRDefault="00E55CD2" w:rsidP="00E55CD2"/>
    <w:p w:rsidR="0055539E" w:rsidRDefault="00E55CD2" w:rsidP="00E55CD2">
      <w:r>
        <w:lastRenderedPageBreak/>
        <w:t>PointG</w:t>
      </w:r>
    </w:p>
    <w:p w:rsidR="0055539E" w:rsidRDefault="0055539E"/>
    <w:p w:rsidR="00DA0982" w:rsidRDefault="0055539E">
      <w:r>
        <w:t xml:space="preserve">Univers/theme : </w:t>
      </w:r>
      <w:r w:rsidR="004734EA">
        <w:t xml:space="preserve">Spermatozoide dans vagin </w:t>
      </w:r>
      <w:r>
        <w:t>veut ovuler.</w:t>
      </w:r>
    </w:p>
    <w:p w:rsidR="004734EA" w:rsidRDefault="004734EA">
      <w:r>
        <w:t>Level 1 : Sortie des testicules / Boss : ?</w:t>
      </w:r>
    </w:p>
    <w:p w:rsidR="004734EA" w:rsidRDefault="004734EA">
      <w:r>
        <w:t>Level 2 : Sortie de l’urêtre / Boss : capote</w:t>
      </w:r>
    </w:p>
    <w:p w:rsidR="00BA7F54" w:rsidRDefault="00BA7F54">
      <w:r>
        <w:t>Event Ejac</w:t>
      </w:r>
    </w:p>
    <w:p w:rsidR="004734EA" w:rsidRDefault="004734EA">
      <w:r>
        <w:t>Level 3 : Entrée vagin / Boss : choix trompes de fallopes ?</w:t>
      </w:r>
    </w:p>
    <w:p w:rsidR="004734EA" w:rsidRDefault="004734EA">
      <w:r>
        <w:t>Level 4 : Arrivée à l’ovaire / Boss : ov</w:t>
      </w:r>
      <w:r w:rsidR="00012CF4">
        <w:t>u</w:t>
      </w:r>
      <w:r>
        <w:t>lation</w:t>
      </w:r>
    </w:p>
    <w:p w:rsidR="00012CF4" w:rsidRDefault="00012CF4">
      <w:r>
        <w:t>Malus : SIDA / HERPES / TRISOMIE…</w:t>
      </w:r>
    </w:p>
    <w:p w:rsidR="00012CF4" w:rsidRDefault="00012CF4">
      <w:r>
        <w:t xml:space="preserve">Bonus : tirs / vitesse / … </w:t>
      </w:r>
    </w:p>
    <w:p w:rsidR="00012CF4" w:rsidRDefault="00012CF4">
      <w:r>
        <w:t xml:space="preserve">Ennemis : Hematies / Bactéries / Virus </w:t>
      </w:r>
    </w:p>
    <w:p w:rsidR="00012CF4" w:rsidRDefault="00012CF4">
      <w:r>
        <w:t>Autres : spermatozoides a éliminer.</w:t>
      </w:r>
    </w:p>
    <w:sectPr w:rsidR="00012CF4" w:rsidSect="00DA09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B26" w:rsidRDefault="00DC1B26" w:rsidP="003060EA">
      <w:pPr>
        <w:spacing w:after="0" w:line="240" w:lineRule="auto"/>
      </w:pPr>
      <w:r>
        <w:separator/>
      </w:r>
    </w:p>
  </w:endnote>
  <w:endnote w:type="continuationSeparator" w:id="1">
    <w:p w:rsidR="00DC1B26" w:rsidRDefault="00DC1B26" w:rsidP="00306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B26" w:rsidRDefault="00DC1B26" w:rsidP="003060EA">
      <w:pPr>
        <w:spacing w:after="0" w:line="240" w:lineRule="auto"/>
      </w:pPr>
      <w:r>
        <w:separator/>
      </w:r>
    </w:p>
  </w:footnote>
  <w:footnote w:type="continuationSeparator" w:id="1">
    <w:p w:rsidR="00DC1B26" w:rsidRDefault="00DC1B26" w:rsidP="003060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5116"/>
    <w:rsid w:val="00012CF4"/>
    <w:rsid w:val="00095D12"/>
    <w:rsid w:val="00125EE7"/>
    <w:rsid w:val="00223E8F"/>
    <w:rsid w:val="00273D05"/>
    <w:rsid w:val="003060EA"/>
    <w:rsid w:val="004734EA"/>
    <w:rsid w:val="0048481F"/>
    <w:rsid w:val="0055539E"/>
    <w:rsid w:val="00643FB7"/>
    <w:rsid w:val="006E362A"/>
    <w:rsid w:val="009C2C2D"/>
    <w:rsid w:val="00AD5116"/>
    <w:rsid w:val="00BA7F54"/>
    <w:rsid w:val="00D71393"/>
    <w:rsid w:val="00DA0982"/>
    <w:rsid w:val="00DB5D66"/>
    <w:rsid w:val="00DC1B26"/>
    <w:rsid w:val="00E55CD2"/>
    <w:rsid w:val="00F14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060EA"/>
  </w:style>
  <w:style w:type="paragraph" w:styleId="Header">
    <w:name w:val="header"/>
    <w:basedOn w:val="Normal"/>
    <w:link w:val="HeaderChar"/>
    <w:uiPriority w:val="99"/>
    <w:semiHidden/>
    <w:unhideWhenUsed/>
    <w:rsid w:val="003060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60EA"/>
  </w:style>
  <w:style w:type="paragraph" w:styleId="Footer">
    <w:name w:val="footer"/>
    <w:basedOn w:val="Normal"/>
    <w:link w:val="FooterChar"/>
    <w:uiPriority w:val="99"/>
    <w:semiHidden/>
    <w:unhideWhenUsed/>
    <w:rsid w:val="003060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60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Nyarly</dc:creator>
  <cp:lastModifiedBy>Nyarly</cp:lastModifiedBy>
  <cp:revision>15</cp:revision>
  <dcterms:created xsi:type="dcterms:W3CDTF">2012-11-25T09:32:00Z</dcterms:created>
  <dcterms:modified xsi:type="dcterms:W3CDTF">2012-11-26T23:45:00Z</dcterms:modified>
</cp:coreProperties>
</file>